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2D80" w14:textId="77777777" w:rsidR="0017758B" w:rsidRDefault="0017758B" w:rsidP="001775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D786A" wp14:editId="04A06B9E">
            <wp:simplePos x="0" y="0"/>
            <wp:positionH relativeFrom="column">
              <wp:posOffset>4991100</wp:posOffset>
            </wp:positionH>
            <wp:positionV relativeFrom="paragraph">
              <wp:posOffset>-440871</wp:posOffset>
            </wp:positionV>
            <wp:extent cx="1623729" cy="1164227"/>
            <wp:effectExtent l="0" t="0" r="0" b="0"/>
            <wp:wrapNone/>
            <wp:docPr id="1737254757" name="Picture 4" descr="A picture containing text, logo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54757" name="Picture 4" descr="A picture containing text, logo, font,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634533" cy="1171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A67B75" wp14:editId="17DAE297">
            <wp:extent cx="881743" cy="566835"/>
            <wp:effectExtent l="0" t="0" r="0" b="5080"/>
            <wp:docPr id="1248028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8774" name="Picture 1248028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906" cy="5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                                    </w:t>
      </w:r>
    </w:p>
    <w:p w14:paraId="2D1AE94A" w14:textId="77777777" w:rsidR="0017758B" w:rsidRDefault="0017758B" w:rsidP="006511EF">
      <w:pPr>
        <w:pStyle w:val="Title"/>
        <w:jc w:val="center"/>
      </w:pPr>
    </w:p>
    <w:p w14:paraId="2A326F70" w14:textId="0D835C85" w:rsidR="001A4A7E" w:rsidRDefault="002E533F" w:rsidP="002E533F">
      <w:pPr>
        <w:pStyle w:val="Title"/>
        <w:jc w:val="center"/>
      </w:pPr>
      <w:r>
        <w:t>BILL</w:t>
      </w:r>
      <w:r w:rsidR="00697F2F">
        <w:t xml:space="preserve"> </w:t>
      </w:r>
    </w:p>
    <w:p w14:paraId="1C964859" w14:textId="2B20A43F" w:rsidR="00697F2F" w:rsidRDefault="00697F2F" w:rsidP="00697F2F">
      <w:pPr>
        <w:jc w:val="center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BB7C57">
        <w:rPr>
          <w:rFonts w:ascii="Adobe Gothic Std B" w:eastAsia="Adobe Gothic Std B" w:hAnsi="Adobe Gothic Std B"/>
        </w:rPr>
        <w:t xml:space="preserve">     </w:t>
      </w:r>
      <w:r w:rsidR="00CD5CD6"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>Date:{</w:t>
      </w:r>
      <w:proofErr w:type="gramEnd"/>
      <w:r>
        <w:rPr>
          <w:rFonts w:ascii="Adobe Gothic Std B" w:eastAsia="Adobe Gothic Std B" w:hAnsi="Adobe Gothic Std B"/>
        </w:rPr>
        <w:t>{ date }}</w:t>
      </w:r>
    </w:p>
    <w:p w14:paraId="29EFECD6" w14:textId="2D8C14DE" w:rsidR="001A4A7E" w:rsidRDefault="002E533F" w:rsidP="002E533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Patient Name:</w:t>
      </w:r>
      <w:r w:rsidR="001A4A7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07B6E227" w14:textId="61D23CA0" w:rsidR="001A4A7E" w:rsidRDefault="002E533F" w:rsidP="006511EF">
      <w:pPr>
        <w:jc w:val="center"/>
      </w:pPr>
      <w:r>
        <w:rPr>
          <w:rFonts w:ascii="Adobe Gothic Std B" w:eastAsia="Adobe Gothic Std B" w:hAnsi="Adobe Gothic Std B"/>
        </w:rPr>
        <w:t xml:space="preserve">                                                                                                                                     Bill No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>
        <w:t>{{ no</w:t>
      </w:r>
      <w:proofErr w:type="gramEnd"/>
      <w:r>
        <w:t xml:space="preserve"> }</w:t>
      </w:r>
      <w:r w:rsidR="006511EF">
        <w:t>}</w:t>
      </w:r>
    </w:p>
    <w:p w14:paraId="39556BF1" w14:textId="29159236" w:rsidR="006511EF" w:rsidRPr="006511EF" w:rsidRDefault="006511EF" w:rsidP="006511EF">
      <w:pPr>
        <w:jc w:val="center"/>
        <w:rPr>
          <w:rFonts w:ascii="Adobe Gothic Std B" w:eastAsia="Adobe Gothic Std B" w:hAnsi="Adobe Gothic Std B"/>
        </w:rPr>
      </w:pPr>
    </w:p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900"/>
        <w:gridCol w:w="4950"/>
        <w:gridCol w:w="1309"/>
        <w:gridCol w:w="1463"/>
        <w:gridCol w:w="1458"/>
      </w:tblGrid>
      <w:tr w:rsidR="00F27B6F" w:rsidRPr="001A4A7E" w14:paraId="21C6596D" w14:textId="77777777" w:rsidTr="00F2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00" w:type="dxa"/>
          </w:tcPr>
          <w:p w14:paraId="080BB81A" w14:textId="5BA5144E" w:rsidR="00F27B6F" w:rsidRDefault="00F27B6F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Sr No.</w:t>
            </w:r>
          </w:p>
        </w:tc>
        <w:tc>
          <w:tcPr>
            <w:tcW w:w="4950" w:type="dxa"/>
            <w:tcMar>
              <w:top w:w="259" w:type="dxa"/>
            </w:tcMar>
          </w:tcPr>
          <w:p w14:paraId="67E745A3" w14:textId="4E8CBBC1" w:rsidR="00F27B6F" w:rsidRPr="001A4A7E" w:rsidRDefault="00F27B6F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Description</w:t>
            </w:r>
          </w:p>
        </w:tc>
        <w:tc>
          <w:tcPr>
            <w:tcW w:w="1309" w:type="dxa"/>
            <w:tcMar>
              <w:top w:w="259" w:type="dxa"/>
            </w:tcMar>
          </w:tcPr>
          <w:p w14:paraId="2E6771C1" w14:textId="1E24E6D1" w:rsidR="00F27B6F" w:rsidRPr="001A4A7E" w:rsidRDefault="00F27B6F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8FB56C4B844B425EBFDF7C134161BFDF"/>
            </w:placeholder>
            <w:temporary/>
            <w:showingPlcHdr/>
            <w15:appearance w15:val="hidden"/>
          </w:sdtPr>
          <w:sdtContent>
            <w:tc>
              <w:tcPr>
                <w:tcW w:w="1463" w:type="dxa"/>
                <w:tcMar>
                  <w:top w:w="259" w:type="dxa"/>
                </w:tcMar>
              </w:tcPr>
              <w:p w14:paraId="5183D666" w14:textId="77777777" w:rsidR="00F27B6F" w:rsidRPr="001A4A7E" w:rsidRDefault="00F27B6F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80B7EE8E3B6A4864A7143D16FE4EF1D2"/>
            </w:placeholder>
            <w:temporary/>
            <w:showingPlcHdr/>
            <w15:appearance w15:val="hidden"/>
          </w:sdtPr>
          <w:sdtContent>
            <w:tc>
              <w:tcPr>
                <w:tcW w:w="1458" w:type="dxa"/>
                <w:tcMar>
                  <w:top w:w="259" w:type="dxa"/>
                </w:tcMar>
              </w:tcPr>
              <w:p w14:paraId="49C4E65D" w14:textId="77777777" w:rsidR="00F27B6F" w:rsidRPr="001A4A7E" w:rsidRDefault="00F27B6F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F27B6F" w:rsidRPr="001A4A7E" w14:paraId="42AAD9F6" w14:textId="77777777" w:rsidTr="00F27B6F">
        <w:trPr>
          <w:trHeight w:val="288"/>
        </w:trPr>
        <w:tc>
          <w:tcPr>
            <w:tcW w:w="900" w:type="dxa"/>
          </w:tcPr>
          <w:p w14:paraId="293723DD" w14:textId="77777777" w:rsidR="00F27B6F" w:rsidRPr="00F27B6F" w:rsidRDefault="00F27B6F" w:rsidP="00F27B6F">
            <w:pPr>
              <w:pStyle w:val="ListParagraph"/>
              <w:numPr>
                <w:ilvl w:val="0"/>
                <w:numId w:val="1"/>
              </w:num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950" w:type="dxa"/>
          </w:tcPr>
          <w:p w14:paraId="516163B1" w14:textId="44A280E1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09" w:type="dxa"/>
          </w:tcPr>
          <w:p w14:paraId="203A66E1" w14:textId="77777777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463" w:type="dxa"/>
            <w:tcMar>
              <w:left w:w="216" w:type="dxa"/>
              <w:right w:w="216" w:type="dxa"/>
            </w:tcMar>
          </w:tcPr>
          <w:p w14:paraId="7B897697" w14:textId="77777777" w:rsidR="00F27B6F" w:rsidRPr="001A4A7E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58" w:type="dxa"/>
            <w:tcMar>
              <w:left w:w="216" w:type="dxa"/>
              <w:right w:w="216" w:type="dxa"/>
            </w:tcMar>
          </w:tcPr>
          <w:p w14:paraId="6397692D" w14:textId="77777777" w:rsidR="00F27B6F" w:rsidRPr="001A4A7E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27B6F" w:rsidRPr="001A4A7E" w14:paraId="33214810" w14:textId="77777777" w:rsidTr="00F27B6F">
        <w:trPr>
          <w:trHeight w:val="288"/>
        </w:trPr>
        <w:tc>
          <w:tcPr>
            <w:tcW w:w="900" w:type="dxa"/>
          </w:tcPr>
          <w:p w14:paraId="76948B65" w14:textId="77777777" w:rsidR="00F27B6F" w:rsidRPr="00F27B6F" w:rsidRDefault="00F27B6F" w:rsidP="00F27B6F">
            <w:pPr>
              <w:pStyle w:val="ListParagraph"/>
              <w:numPr>
                <w:ilvl w:val="0"/>
                <w:numId w:val="1"/>
              </w:num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950" w:type="dxa"/>
          </w:tcPr>
          <w:p w14:paraId="7EABD2FC" w14:textId="43678CE2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1309" w:type="dxa"/>
          </w:tcPr>
          <w:p w14:paraId="20C9F77F" w14:textId="6EC9C88A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463" w:type="dxa"/>
            <w:tcMar>
              <w:left w:w="216" w:type="dxa"/>
              <w:right w:w="216" w:type="dxa"/>
            </w:tcMar>
          </w:tcPr>
          <w:p w14:paraId="7F2896FA" w14:textId="2DD410C3" w:rsidR="00F27B6F" w:rsidRPr="001A4A7E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458" w:type="dxa"/>
            <w:tcMar>
              <w:left w:w="216" w:type="dxa"/>
              <w:right w:w="216" w:type="dxa"/>
            </w:tcMar>
          </w:tcPr>
          <w:p w14:paraId="5334FED6" w14:textId="7C39DF7A" w:rsidR="00F27B6F" w:rsidRPr="001A4A7E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27B6F" w:rsidRPr="001A4A7E" w14:paraId="2CB7E165" w14:textId="77777777" w:rsidTr="00F27B6F">
        <w:trPr>
          <w:trHeight w:val="288"/>
        </w:trPr>
        <w:tc>
          <w:tcPr>
            <w:tcW w:w="900" w:type="dxa"/>
          </w:tcPr>
          <w:p w14:paraId="1C297A90" w14:textId="77777777" w:rsidR="00F27B6F" w:rsidRPr="00F27B6F" w:rsidRDefault="00F27B6F" w:rsidP="00F27B6F">
            <w:pPr>
              <w:pStyle w:val="ListParagraph"/>
              <w:numPr>
                <w:ilvl w:val="0"/>
                <w:numId w:val="1"/>
              </w:num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950" w:type="dxa"/>
          </w:tcPr>
          <w:p w14:paraId="378BA359" w14:textId="3BB4A4F7" w:rsidR="00F27B6F" w:rsidRDefault="00F27B6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09" w:type="dxa"/>
          </w:tcPr>
          <w:p w14:paraId="0306654D" w14:textId="77777777" w:rsidR="00F27B6F" w:rsidRDefault="00F27B6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463" w:type="dxa"/>
            <w:tcMar>
              <w:left w:w="216" w:type="dxa"/>
              <w:right w:w="216" w:type="dxa"/>
            </w:tcMar>
          </w:tcPr>
          <w:p w14:paraId="2768F7E4" w14:textId="77777777" w:rsidR="00F27B6F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58" w:type="dxa"/>
            <w:tcMar>
              <w:left w:w="216" w:type="dxa"/>
              <w:right w:w="216" w:type="dxa"/>
            </w:tcMar>
          </w:tcPr>
          <w:p w14:paraId="00FAB329" w14:textId="77777777" w:rsidR="00F27B6F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27B6F" w:rsidRPr="001A4A7E" w14:paraId="2952F892" w14:textId="77777777" w:rsidTr="00F27B6F">
        <w:trPr>
          <w:trHeight w:val="288"/>
        </w:trPr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52272563" w14:textId="77777777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950" w:type="dxa"/>
            <w:tcBorders>
              <w:left w:val="nil"/>
              <w:bottom w:val="nil"/>
              <w:right w:val="nil"/>
            </w:tcBorders>
          </w:tcPr>
          <w:p w14:paraId="291B12AF" w14:textId="7E4FB030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0EA89540" w14:textId="77777777" w:rsidR="00F27B6F" w:rsidRPr="001A4A7E" w:rsidRDefault="00F27B6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463" w:type="dxa"/>
            <w:tcBorders>
              <w:left w:val="nil"/>
              <w:bottom w:val="nil"/>
            </w:tcBorders>
          </w:tcPr>
          <w:p w14:paraId="74726B46" w14:textId="44DE0115" w:rsidR="00F27B6F" w:rsidRPr="001A4A7E" w:rsidRDefault="00F27B6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  <w:tc>
          <w:tcPr>
            <w:tcW w:w="1458" w:type="dxa"/>
            <w:tcMar>
              <w:left w:w="216" w:type="dxa"/>
              <w:right w:w="216" w:type="dxa"/>
            </w:tcMar>
          </w:tcPr>
          <w:p w14:paraId="648A5104" w14:textId="0614B4E7" w:rsidR="00F27B6F" w:rsidRPr="001A4A7E" w:rsidRDefault="00F27B6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p w14:paraId="5435BA32" w14:textId="6A93E60F" w:rsidR="006511EF" w:rsidRPr="006511EF" w:rsidRDefault="002E533F" w:rsidP="001A4A7E">
      <w:pPr>
        <w:pStyle w:val="Thankyou"/>
        <w:jc w:val="left"/>
        <w:rPr>
          <w:b w:val="0"/>
          <w:bCs/>
          <w:i w:val="0"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 w:val="0"/>
          <w:bCs/>
          <w:i w:val="0"/>
          <w:iCs/>
        </w:rPr>
        <w:t xml:space="preserve">Mode of Payment: </w:t>
      </w:r>
      <w:proofErr w:type="gramStart"/>
      <w:r>
        <w:rPr>
          <w:b w:val="0"/>
          <w:bCs/>
          <w:i w:val="0"/>
          <w:iCs/>
        </w:rPr>
        <w:t>{{</w:t>
      </w:r>
      <w:r w:rsidR="00891073">
        <w:rPr>
          <w:b w:val="0"/>
          <w:bCs/>
          <w:i w:val="0"/>
          <w:iCs/>
        </w:rPr>
        <w:t xml:space="preserve"> </w:t>
      </w:r>
      <w:r>
        <w:rPr>
          <w:b w:val="0"/>
          <w:bCs/>
          <w:i w:val="0"/>
          <w:iCs/>
        </w:rPr>
        <w:t>paymen</w:t>
      </w:r>
      <w:r w:rsidR="00891073">
        <w:rPr>
          <w:b w:val="0"/>
          <w:bCs/>
          <w:i w:val="0"/>
          <w:iCs/>
        </w:rPr>
        <w:t>t</w:t>
      </w:r>
      <w:proofErr w:type="gramEnd"/>
      <w:r w:rsidR="00891073">
        <w:rPr>
          <w:b w:val="0"/>
          <w:bCs/>
          <w:i w:val="0"/>
          <w:iCs/>
        </w:rPr>
        <w:t xml:space="preserve"> </w:t>
      </w:r>
      <w:r w:rsidR="00666952">
        <w:rPr>
          <w:b w:val="0"/>
          <w:bCs/>
          <w:i w:val="0"/>
          <w:iCs/>
        </w:rPr>
        <w:t>}}</w:t>
      </w:r>
    </w:p>
    <w:p w14:paraId="6322CEB1" w14:textId="77777777" w:rsidR="0017758B" w:rsidRDefault="0017758B" w:rsidP="001A4A7E">
      <w:pPr>
        <w:pStyle w:val="Thankyou"/>
        <w:jc w:val="left"/>
      </w:pPr>
    </w:p>
    <w:p w14:paraId="0D85182C" w14:textId="77777777" w:rsidR="0017758B" w:rsidRDefault="0017758B" w:rsidP="001A4A7E">
      <w:pPr>
        <w:pStyle w:val="Thankyou"/>
        <w:jc w:val="left"/>
      </w:pPr>
    </w:p>
    <w:p w14:paraId="17E7A71E" w14:textId="77777777" w:rsidR="0017758B" w:rsidRDefault="0017758B" w:rsidP="001A4A7E">
      <w:pPr>
        <w:pStyle w:val="Thankyou"/>
        <w:jc w:val="left"/>
      </w:pPr>
    </w:p>
    <w:p w14:paraId="3212025E" w14:textId="77777777" w:rsidR="0017758B" w:rsidRPr="002E533F" w:rsidRDefault="0017758B" w:rsidP="001A4A7E">
      <w:pPr>
        <w:pStyle w:val="Thankyou"/>
        <w:jc w:val="left"/>
        <w:rPr>
          <w:i w:val="0"/>
          <w:iCs/>
        </w:rPr>
      </w:pPr>
    </w:p>
    <w:p w14:paraId="0989A953" w14:textId="77777777" w:rsidR="0017758B" w:rsidRDefault="0017758B" w:rsidP="001A4A7E">
      <w:pPr>
        <w:pStyle w:val="Thankyou"/>
        <w:jc w:val="left"/>
        <w:rPr>
          <w:i w:val="0"/>
          <w:iCs/>
        </w:rPr>
      </w:pPr>
    </w:p>
    <w:p w14:paraId="1BE9F790" w14:textId="77777777" w:rsidR="0017758B" w:rsidRDefault="0017758B" w:rsidP="0017758B">
      <w:pPr>
        <w:pStyle w:val="Headers"/>
        <w:rPr>
          <w:noProof/>
        </w:rPr>
      </w:pPr>
    </w:p>
    <w:p w14:paraId="79CB1165" w14:textId="3017582F" w:rsidR="0017758B" w:rsidRPr="0017758B" w:rsidRDefault="0017758B" w:rsidP="0017758B">
      <w:pPr>
        <w:pStyle w:val="Headers"/>
        <w:rPr>
          <w:noProof/>
          <w:color w:val="76923C" w:themeColor="accent3" w:themeShade="BF"/>
        </w:rPr>
      </w:pPr>
      <w:r w:rsidRPr="0017758B">
        <w:rPr>
          <w:noProof/>
          <w:color w:val="76923C" w:themeColor="accent3" w:themeShade="BF"/>
        </w:rPr>
        <w:t xml:space="preserve">                                                       NEELAM NURSING HOME</w:t>
      </w:r>
      <w:r w:rsidR="002E533F">
        <w:rPr>
          <w:noProof/>
          <w:color w:val="76923C" w:themeColor="accent3" w:themeShade="BF"/>
        </w:rPr>
        <w:t xml:space="preserve"> (le nest hospital)</w:t>
      </w:r>
    </w:p>
    <w:p w14:paraId="7E6757D5" w14:textId="6F72DB9A" w:rsidR="0017758B" w:rsidRDefault="0017758B" w:rsidP="0017758B">
      <w:pPr>
        <w:jc w:val="center"/>
        <w:rPr>
          <w:noProof/>
        </w:rPr>
      </w:pPr>
      <w:r w:rsidRPr="00462C87">
        <w:rPr>
          <w:noProof/>
        </w:rPr>
        <w:t xml:space="preserve">Laxmi Palace, Off. S. V. Road, Lane opp. Sunder Nagar, </w:t>
      </w:r>
      <w:r w:rsidR="002E533F">
        <w:rPr>
          <w:noProof/>
        </w:rPr>
        <w:t xml:space="preserve">Pawan Baug Road, Near Witty International School, </w:t>
      </w:r>
      <w:r w:rsidRPr="00462C87">
        <w:rPr>
          <w:noProof/>
        </w:rPr>
        <w:t xml:space="preserve">Malad (West), Mumbai - 400 064. </w:t>
      </w:r>
    </w:p>
    <w:p w14:paraId="5DA1883A" w14:textId="19FB4ADE" w:rsidR="0017758B" w:rsidRDefault="0017758B" w:rsidP="0017758B">
      <w:pPr>
        <w:ind w:left="1440" w:firstLine="720"/>
        <w:rPr>
          <w:noProof/>
        </w:rPr>
      </w:pPr>
      <w:r>
        <w:rPr>
          <w:noProof/>
        </w:rPr>
        <w:t xml:space="preserve">                          </w:t>
      </w:r>
      <w:r w:rsidR="002E533F">
        <w:rPr>
          <w:noProof/>
        </w:rPr>
        <w:t>Mob N.: 7045340141, 8104516661</w:t>
      </w:r>
    </w:p>
    <w:p w14:paraId="18F41109" w14:textId="77777777" w:rsidR="0017758B" w:rsidRDefault="0017758B" w:rsidP="0017758B">
      <w:pPr>
        <w:ind w:left="1440" w:firstLine="720"/>
        <w:rPr>
          <w:noProof/>
        </w:rPr>
      </w:pPr>
      <w:r>
        <w:rPr>
          <w:noProof/>
        </w:rPr>
        <w:t xml:space="preserve">E-mail: lenestmail@gmail.com  Web: </w:t>
      </w:r>
      <w:r w:rsidRPr="00462C87">
        <w:rPr>
          <w:noProof/>
        </w:rPr>
        <w:t>www.lenest.in</w:t>
      </w:r>
      <w:r>
        <w:rPr>
          <w:noProof/>
        </w:rPr>
        <w:t>.</w:t>
      </w:r>
    </w:p>
    <w:p w14:paraId="6356658A" w14:textId="3AF7B828" w:rsidR="0017758B" w:rsidRPr="0017758B" w:rsidRDefault="0017758B" w:rsidP="003E43E2">
      <w:pPr>
        <w:ind w:left="14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7F3AA" wp14:editId="48851521">
            <wp:simplePos x="0" y="0"/>
            <wp:positionH relativeFrom="column">
              <wp:posOffset>4358549</wp:posOffset>
            </wp:positionH>
            <wp:positionV relativeFrom="paragraph">
              <wp:posOffset>6350</wp:posOffset>
            </wp:positionV>
            <wp:extent cx="212188" cy="176167"/>
            <wp:effectExtent l="0" t="0" r="0" b="0"/>
            <wp:wrapNone/>
            <wp:docPr id="1381650611" name="Picture 12" descr="A logo of a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0611" name="Picture 12" descr="A logo of a camera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8" cy="176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18FC2D8" wp14:editId="5332A2DF">
            <wp:extent cx="179070" cy="135527"/>
            <wp:effectExtent l="0" t="0" r="0" b="0"/>
            <wp:docPr id="1967282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2857" name="Picture 19672828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0" cy="1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:lenest.in   </w:t>
      </w:r>
      <w:r>
        <w:rPr>
          <w:noProof/>
        </w:rPr>
        <w:drawing>
          <wp:inline distT="0" distB="0" distL="0" distR="0" wp14:anchorId="589F2D03" wp14:editId="6D8EAA6C">
            <wp:extent cx="247950" cy="135708"/>
            <wp:effectExtent l="0" t="0" r="0" b="0"/>
            <wp:docPr id="357306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6457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9" cy="1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:Lenest    </w:t>
      </w:r>
      <w:r>
        <w:rPr>
          <w:noProof/>
        </w:rPr>
        <w:drawing>
          <wp:inline distT="0" distB="0" distL="0" distR="0" wp14:anchorId="152CE560" wp14:editId="76685C54">
            <wp:extent cx="190500" cy="155122"/>
            <wp:effectExtent l="0" t="0" r="0" b="0"/>
            <wp:docPr id="1921556844" name="Picture 9" descr="A blue bird with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6844" name="Picture 9" descr="A blue bird with black backgroun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2" cy="1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: @lenestindia           :@lenestindia</w:t>
      </w:r>
    </w:p>
    <w:sectPr w:rsidR="0017758B" w:rsidRPr="0017758B" w:rsidSect="00DA124E">
      <w:footerReference w:type="default" r:id="rId1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33FD" w14:textId="77777777" w:rsidR="00486641" w:rsidRDefault="00486641" w:rsidP="00DA124E">
      <w:r>
        <w:separator/>
      </w:r>
    </w:p>
  </w:endnote>
  <w:endnote w:type="continuationSeparator" w:id="0">
    <w:p w14:paraId="02A10EA3" w14:textId="77777777" w:rsidR="00486641" w:rsidRDefault="0048664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EFFF" w14:textId="77777777" w:rsidR="00486641" w:rsidRDefault="00486641" w:rsidP="00DA124E">
      <w:r>
        <w:separator/>
      </w:r>
    </w:p>
  </w:footnote>
  <w:footnote w:type="continuationSeparator" w:id="0">
    <w:p w14:paraId="13AFBF8D" w14:textId="77777777" w:rsidR="00486641" w:rsidRDefault="00486641" w:rsidP="00DA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A78"/>
    <w:multiLevelType w:val="hybridMultilevel"/>
    <w:tmpl w:val="666A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9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75625"/>
    <w:rsid w:val="0017758B"/>
    <w:rsid w:val="001A4A7E"/>
    <w:rsid w:val="001D1A99"/>
    <w:rsid w:val="00253682"/>
    <w:rsid w:val="002C31B5"/>
    <w:rsid w:val="002E533F"/>
    <w:rsid w:val="002F145D"/>
    <w:rsid w:val="002F405A"/>
    <w:rsid w:val="002F4591"/>
    <w:rsid w:val="00335034"/>
    <w:rsid w:val="003525FA"/>
    <w:rsid w:val="00390027"/>
    <w:rsid w:val="003968B9"/>
    <w:rsid w:val="003E43E2"/>
    <w:rsid w:val="00486641"/>
    <w:rsid w:val="00502760"/>
    <w:rsid w:val="00541768"/>
    <w:rsid w:val="005417F6"/>
    <w:rsid w:val="005E117D"/>
    <w:rsid w:val="005E4E1E"/>
    <w:rsid w:val="006350A1"/>
    <w:rsid w:val="006511EF"/>
    <w:rsid w:val="00666952"/>
    <w:rsid w:val="00697198"/>
    <w:rsid w:val="00697F2F"/>
    <w:rsid w:val="006A04B5"/>
    <w:rsid w:val="006B4F86"/>
    <w:rsid w:val="006C1D33"/>
    <w:rsid w:val="006D3592"/>
    <w:rsid w:val="00767D7F"/>
    <w:rsid w:val="007A2DFF"/>
    <w:rsid w:val="00846FB5"/>
    <w:rsid w:val="00865239"/>
    <w:rsid w:val="00877F6F"/>
    <w:rsid w:val="00891073"/>
    <w:rsid w:val="008B685F"/>
    <w:rsid w:val="00966F14"/>
    <w:rsid w:val="009A0472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7C57"/>
    <w:rsid w:val="00C4631C"/>
    <w:rsid w:val="00C96FF5"/>
    <w:rsid w:val="00CD5CD6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27B6F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ers">
    <w:name w:val="Headers"/>
    <w:basedOn w:val="Normal"/>
    <w:qFormat/>
    <w:rsid w:val="0017758B"/>
    <w:pPr>
      <w:spacing w:line="264" w:lineRule="auto"/>
    </w:pPr>
    <w:rPr>
      <w:rFonts w:eastAsiaTheme="minorEastAsia" w:cstheme="minorBidi"/>
      <w:b/>
      <w:caps/>
      <w:color w:val="215868" w:themeColor="accent5" w:themeShade="80"/>
      <w:spacing w:val="4"/>
      <w:lang w:eastAsia="ja-JP"/>
    </w:rPr>
  </w:style>
  <w:style w:type="character" w:styleId="Hyperlink">
    <w:name w:val="Hyperlink"/>
    <w:basedOn w:val="DefaultParagraphFont"/>
    <w:uiPriority w:val="99"/>
    <w:unhideWhenUsed/>
    <w:rsid w:val="001775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2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ixabay.com/ko/illustrations/facebook-%EB%B8%94%EB%A3%A8-%EB%A1%9C%EA%B3%A0-2661207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heidicohen.com/2013-twitter-research-chart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Instagram.sv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pngimg.com/png/77688-logo-computer-youtube-icons-free-hq-imag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B56C4B844B425EBFDF7C134161B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7E82-D19D-4A80-9514-1B75819A0DEF}"/>
      </w:docPartPr>
      <w:docPartBody>
        <w:p w:rsidR="00000000" w:rsidRDefault="00A16664" w:rsidP="00A16664">
          <w:pPr>
            <w:pStyle w:val="8FB56C4B844B425EBFDF7C134161BFDF"/>
          </w:pPr>
          <w:r>
            <w:t>Unit Price</w:t>
          </w:r>
        </w:p>
      </w:docPartBody>
    </w:docPart>
    <w:docPart>
      <w:docPartPr>
        <w:name w:val="80B7EE8E3B6A4864A7143D16FE4EF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0BAD-8C07-461B-8686-6FBCAA4457EE}"/>
      </w:docPartPr>
      <w:docPartBody>
        <w:p w:rsidR="00000000" w:rsidRDefault="00A16664" w:rsidP="00A16664">
          <w:pPr>
            <w:pStyle w:val="80B7EE8E3B6A4864A7143D16FE4EF1D2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904403"/>
    <w:rsid w:val="0094082F"/>
    <w:rsid w:val="00A16664"/>
    <w:rsid w:val="00B74C12"/>
    <w:rsid w:val="00B85688"/>
    <w:rsid w:val="00BA61E8"/>
    <w:rsid w:val="00D42336"/>
    <w:rsid w:val="00D94F0E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8FB56C4B844B425EBFDF7C134161BFDF">
    <w:name w:val="8FB56C4B844B425EBFDF7C134161BFDF"/>
    <w:rsid w:val="00A16664"/>
    <w:rPr>
      <w:kern w:val="2"/>
      <w14:ligatures w14:val="standardContextual"/>
    </w:rPr>
  </w:style>
  <w:style w:type="paragraph" w:customStyle="1" w:styleId="80B7EE8E3B6A4864A7143D16FE4EF1D2">
    <w:name w:val="80B7EE8E3B6A4864A7143D16FE4EF1D2"/>
    <w:rsid w:val="00A1666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Varad Shinde</cp:lastModifiedBy>
  <cp:revision>20</cp:revision>
  <dcterms:created xsi:type="dcterms:W3CDTF">2022-10-08T09:21:00Z</dcterms:created>
  <dcterms:modified xsi:type="dcterms:W3CDTF">2023-06-22T06:33:00Z</dcterms:modified>
  <cp:category/>
  <cp:version/>
</cp:coreProperties>
</file>